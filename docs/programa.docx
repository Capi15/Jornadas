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9DBD" w14:textId="77777777" w:rsidR="00286F9B" w:rsidRDefault="00C309F9">
      <w:pPr>
        <w:pStyle w:val="Ttulo1"/>
        <w:jc w:val="center"/>
        <w:rPr>
          <w:b/>
          <w:bCs/>
          <w:color w:val="auto"/>
          <w:sz w:val="52"/>
          <w:szCs w:val="52"/>
        </w:rPr>
      </w:pPr>
      <w:r>
        <w:rPr>
          <w:b/>
          <w:bCs/>
          <w:color w:val="auto"/>
          <w:sz w:val="52"/>
          <w:szCs w:val="52"/>
        </w:rPr>
        <w:t>XVIII Jornadas da Computação Gráfica</w:t>
      </w:r>
    </w:p>
    <w:p w14:paraId="15645067" w14:textId="77777777" w:rsidR="00286F9B" w:rsidRDefault="00C309F9">
      <w:pPr>
        <w:pStyle w:val="Ttulo2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Programa jornadas</w:t>
      </w:r>
    </w:p>
    <w:p w14:paraId="446D32BE" w14:textId="77777777" w:rsidR="00286F9B" w:rsidRDefault="00286F9B"/>
    <w:p w14:paraId="2C408D20" w14:textId="77777777" w:rsidR="00286F9B" w:rsidRDefault="00C309F9">
      <w:pPr>
        <w:pStyle w:val="Ttulo2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Programa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3827"/>
        <w:gridCol w:w="3821"/>
      </w:tblGrid>
      <w:tr w:rsidR="00286F9B" w14:paraId="13ADB933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2BFE5" w14:textId="77777777" w:rsidR="00286F9B" w:rsidRDefault="00286F9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881AB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Quarta-Feira – 04 </w:t>
            </w:r>
            <w:proofErr w:type="gramStart"/>
            <w:r>
              <w:rPr>
                <w:b/>
                <w:bCs/>
                <w:sz w:val="28"/>
                <w:szCs w:val="28"/>
              </w:rPr>
              <w:t>Março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2020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34FEB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Quinta-Feira – 05 </w:t>
            </w:r>
            <w:proofErr w:type="gramStart"/>
            <w:r>
              <w:rPr>
                <w:b/>
                <w:bCs/>
                <w:sz w:val="28"/>
                <w:szCs w:val="28"/>
              </w:rPr>
              <w:t>Março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2020</w:t>
            </w:r>
          </w:p>
        </w:tc>
      </w:tr>
      <w:tr w:rsidR="00286F9B" w14:paraId="7E878D8A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6904E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B59" w14:textId="77777777" w:rsidR="00286F9B" w:rsidRDefault="00C309F9">
            <w:pPr>
              <w:spacing w:after="0" w:line="240" w:lineRule="auto"/>
              <w:jc w:val="center"/>
            </w:pPr>
            <w:r>
              <w:t xml:space="preserve">Desenvolvimento De Jogos </w:t>
            </w:r>
            <w:proofErr w:type="spellStart"/>
            <w:r>
              <w:t>Timesymmetry</w:t>
            </w:r>
            <w:proofErr w:type="spellEnd"/>
            <w:r>
              <w:t xml:space="preserve"> Game </w:t>
            </w:r>
            <w:proofErr w:type="spellStart"/>
            <w:r>
              <w:t>Studio</w:t>
            </w:r>
            <w:proofErr w:type="spellEnd"/>
            <w:r>
              <w:t xml:space="preserve"> – Cláudio Rodrigues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32D9" w14:textId="77777777" w:rsidR="00286F9B" w:rsidRDefault="00C309F9">
            <w:pPr>
              <w:spacing w:after="0" w:line="240" w:lineRule="auto"/>
              <w:jc w:val="center"/>
            </w:pPr>
            <w:r>
              <w:t xml:space="preserve">Impacto do Open </w:t>
            </w:r>
            <w:proofErr w:type="spellStart"/>
            <w:r>
              <w:t>Source</w:t>
            </w:r>
            <w:proofErr w:type="spellEnd"/>
            <w:r>
              <w:t xml:space="preserve"> na indústria de software </w:t>
            </w:r>
            <w:proofErr w:type="spellStart"/>
            <w:r>
              <w:t>Uphold</w:t>
            </w:r>
            <w:proofErr w:type="spellEnd"/>
            <w:r>
              <w:t xml:space="preserve"> – Waldir Pimenta</w:t>
            </w:r>
          </w:p>
        </w:tc>
      </w:tr>
      <w:tr w:rsidR="00286F9B" w14:paraId="1D952FFF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DD7C0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BAE4" w14:textId="55227DF6" w:rsidR="00286F9B" w:rsidRDefault="005808E2">
            <w:pPr>
              <w:spacing w:after="0" w:line="240" w:lineRule="auto"/>
              <w:jc w:val="center"/>
            </w:pPr>
            <w:r>
              <w:t xml:space="preserve">Bright </w:t>
            </w:r>
            <w:proofErr w:type="spellStart"/>
            <w:r>
              <w:t>Studios</w:t>
            </w:r>
            <w:proofErr w:type="spellEnd"/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8403" w14:textId="365C73C2" w:rsidR="00286F9B" w:rsidRDefault="005808E2">
            <w:pPr>
              <w:spacing w:after="0" w:line="240" w:lineRule="auto"/>
              <w:jc w:val="center"/>
            </w:pPr>
            <w:proofErr w:type="spellStart"/>
            <w:r w:rsidRPr="005808E2">
              <w:t>siosLIFE</w:t>
            </w:r>
            <w:proofErr w:type="spellEnd"/>
          </w:p>
        </w:tc>
      </w:tr>
      <w:tr w:rsidR="00286F9B" w14:paraId="5F12D18E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F195B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CC273" w14:textId="77777777" w:rsidR="00286F9B" w:rsidRDefault="00C309F9">
            <w:pPr>
              <w:spacing w:after="0" w:line="240" w:lineRule="auto"/>
              <w:jc w:val="center"/>
            </w:pPr>
            <w:r>
              <w:t>Oferta Formativa do IPVC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CA280" w14:textId="77777777" w:rsidR="00286F9B" w:rsidRDefault="00C309F9">
            <w:pPr>
              <w:spacing w:after="0" w:line="240" w:lineRule="auto"/>
              <w:jc w:val="center"/>
            </w:pPr>
            <w:r>
              <w:t>Oferta Formativa do IPVC</w:t>
            </w:r>
          </w:p>
        </w:tc>
      </w:tr>
      <w:tr w:rsidR="00286F9B" w14:paraId="297685F2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E123E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14:30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ED6AE" w14:textId="77777777" w:rsidR="00286F9B" w:rsidRDefault="00C309F9">
            <w:pPr>
              <w:spacing w:after="0" w:line="240" w:lineRule="auto"/>
              <w:jc w:val="center"/>
            </w:pPr>
            <w:r>
              <w:t xml:space="preserve">IPVC + I&amp;D – Projetos de RA, Mobile e </w:t>
            </w:r>
            <w:proofErr w:type="spellStart"/>
            <w:r>
              <w:t>IoT</w:t>
            </w:r>
            <w:proofErr w:type="spellEnd"/>
            <w:r>
              <w:t xml:space="preserve"> – </w:t>
            </w:r>
            <w:proofErr w:type="spellStart"/>
            <w:r>
              <w:t>Jão</w:t>
            </w:r>
            <w:proofErr w:type="spellEnd"/>
            <w:r>
              <w:t xml:space="preserve"> Azevedo, José Oliveira, Pedro Martins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71F5" w14:textId="77777777" w:rsidR="00286F9B" w:rsidRDefault="00C309F9">
            <w:pPr>
              <w:spacing w:after="0" w:line="240" w:lineRule="auto"/>
              <w:jc w:val="center"/>
            </w:pPr>
            <w:r>
              <w:t xml:space="preserve">Aplicações de realidade virtual e aumentada </w:t>
            </w:r>
            <w:proofErr w:type="spellStart"/>
            <w:r>
              <w:t>ARNote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– Gustavo </w:t>
            </w:r>
            <w:proofErr w:type="spellStart"/>
            <w:r>
              <w:t>Maçães</w:t>
            </w:r>
            <w:proofErr w:type="spellEnd"/>
          </w:p>
        </w:tc>
        <w:bookmarkStart w:id="0" w:name="_GoBack"/>
        <w:bookmarkEnd w:id="0"/>
      </w:tr>
    </w:tbl>
    <w:p w14:paraId="42FD4DE6" w14:textId="77777777" w:rsidR="00286F9B" w:rsidRDefault="00286F9B"/>
    <w:p w14:paraId="0AA23C80" w14:textId="77777777" w:rsidR="00286F9B" w:rsidRDefault="00C309F9">
      <w:pPr>
        <w:pStyle w:val="Ttulo2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Programa workshops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3827"/>
        <w:gridCol w:w="3821"/>
      </w:tblGrid>
      <w:tr w:rsidR="00286F9B" w14:paraId="02AF771C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9E52" w14:textId="77777777" w:rsidR="00286F9B" w:rsidRDefault="00286F9B">
            <w:pPr>
              <w:spacing w:after="0" w:line="240" w:lineRule="auto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15C86" w14:textId="77777777" w:rsidR="00286F9B" w:rsidRDefault="00C309F9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Quarta-Feira – 04 </w:t>
            </w:r>
            <w:proofErr w:type="gramStart"/>
            <w:r>
              <w:rPr>
                <w:b/>
                <w:bCs/>
                <w:sz w:val="28"/>
                <w:szCs w:val="28"/>
              </w:rPr>
              <w:t>Março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2020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74505" w14:textId="77777777" w:rsidR="00286F9B" w:rsidRDefault="00C309F9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Quinta-Feira – 05 </w:t>
            </w:r>
            <w:proofErr w:type="gramStart"/>
            <w:r>
              <w:rPr>
                <w:b/>
                <w:bCs/>
                <w:sz w:val="28"/>
                <w:szCs w:val="28"/>
              </w:rPr>
              <w:t>Março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2020</w:t>
            </w:r>
          </w:p>
        </w:tc>
      </w:tr>
      <w:tr w:rsidR="00286F9B" w14:paraId="1B97E449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19AE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09:30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AFE01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Illustrator</w:t>
            </w:r>
            <w:proofErr w:type="spellEnd"/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F5C61" w14:textId="77777777" w:rsidR="00286F9B" w:rsidRDefault="00C309F9">
            <w:pPr>
              <w:spacing w:after="0" w:line="240" w:lineRule="auto"/>
              <w:jc w:val="center"/>
            </w:pPr>
            <w:r>
              <w:t>HTML 5</w:t>
            </w:r>
          </w:p>
        </w:tc>
      </w:tr>
      <w:tr w:rsidR="00286F9B" w14:paraId="5BE37F73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D7F57" w14:textId="5EA548BB" w:rsidR="00286F9B" w:rsidRDefault="005808E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AF6A2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Unity</w:t>
            </w:r>
            <w:proofErr w:type="spellEnd"/>
            <w:r>
              <w:t xml:space="preserve"> 3D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9060" w14:textId="77777777" w:rsidR="00286F9B" w:rsidRDefault="00C309F9">
            <w:pPr>
              <w:spacing w:after="0" w:line="240" w:lineRule="auto"/>
              <w:jc w:val="center"/>
            </w:pPr>
            <w:r>
              <w:t>MAYA</w:t>
            </w:r>
          </w:p>
        </w:tc>
      </w:tr>
      <w:tr w:rsidR="00286F9B" w14:paraId="37E2E8CA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510B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AECE9" w14:textId="77777777" w:rsidR="00286F9B" w:rsidRDefault="00C309F9">
            <w:pPr>
              <w:spacing w:after="0" w:line="240" w:lineRule="auto"/>
              <w:jc w:val="center"/>
            </w:pPr>
            <w:r>
              <w:t>HTML 5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7F49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Illustrator</w:t>
            </w:r>
            <w:proofErr w:type="spellEnd"/>
          </w:p>
        </w:tc>
      </w:tr>
      <w:tr w:rsidR="00286F9B" w14:paraId="7344C94C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95BFC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A9AC7" w14:textId="77777777" w:rsidR="00286F9B" w:rsidRDefault="00C309F9">
            <w:pPr>
              <w:spacing w:after="0" w:line="240" w:lineRule="auto"/>
              <w:jc w:val="center"/>
            </w:pPr>
            <w:r>
              <w:t>MAYA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A207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Unity</w:t>
            </w:r>
            <w:proofErr w:type="spellEnd"/>
            <w:r>
              <w:t xml:space="preserve"> 3D</w:t>
            </w:r>
          </w:p>
        </w:tc>
      </w:tr>
      <w:tr w:rsidR="00286F9B" w14:paraId="55275381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B51E3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14:00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12CE2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Illustrator</w:t>
            </w:r>
            <w:proofErr w:type="spellEnd"/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3B583" w14:textId="77777777" w:rsidR="00286F9B" w:rsidRDefault="00C309F9">
            <w:pPr>
              <w:spacing w:after="0" w:line="240" w:lineRule="auto"/>
              <w:jc w:val="center"/>
            </w:pPr>
            <w:r>
              <w:t>HTML 5</w:t>
            </w:r>
          </w:p>
        </w:tc>
      </w:tr>
      <w:tr w:rsidR="00286F9B" w14:paraId="003C545C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71E0" w14:textId="77777777" w:rsidR="00286F9B" w:rsidRDefault="00C309F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7B70" w14:textId="77777777" w:rsidR="00286F9B" w:rsidRDefault="00C309F9">
            <w:pPr>
              <w:spacing w:after="0" w:line="240" w:lineRule="auto"/>
              <w:jc w:val="center"/>
            </w:pPr>
            <w:proofErr w:type="spellStart"/>
            <w:r>
              <w:t>Unity</w:t>
            </w:r>
            <w:proofErr w:type="spellEnd"/>
            <w:r>
              <w:t xml:space="preserve"> 3D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4218" w14:textId="77777777" w:rsidR="00286F9B" w:rsidRDefault="00C309F9">
            <w:pPr>
              <w:spacing w:after="0" w:line="240" w:lineRule="auto"/>
              <w:jc w:val="center"/>
            </w:pPr>
            <w:r>
              <w:t>MAYA</w:t>
            </w:r>
          </w:p>
        </w:tc>
      </w:tr>
    </w:tbl>
    <w:p w14:paraId="257D0565" w14:textId="77777777" w:rsidR="00286F9B" w:rsidRDefault="00286F9B"/>
    <w:sectPr w:rsidR="00286F9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BD327" w14:textId="77777777" w:rsidR="002C16CE" w:rsidRDefault="002C16CE">
      <w:pPr>
        <w:spacing w:after="0" w:line="240" w:lineRule="auto"/>
      </w:pPr>
      <w:r>
        <w:separator/>
      </w:r>
    </w:p>
  </w:endnote>
  <w:endnote w:type="continuationSeparator" w:id="0">
    <w:p w14:paraId="19273D60" w14:textId="77777777" w:rsidR="002C16CE" w:rsidRDefault="002C1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D7EE0" w14:textId="77777777" w:rsidR="002C16CE" w:rsidRDefault="002C16C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6363DF6" w14:textId="77777777" w:rsidR="002C16CE" w:rsidRDefault="002C1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F9B"/>
    <w:rsid w:val="00286F9B"/>
    <w:rsid w:val="002C16CE"/>
    <w:rsid w:val="0032408F"/>
    <w:rsid w:val="005808E2"/>
    <w:rsid w:val="00C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10E8"/>
  <w15:docId w15:val="{F0A334B0-B880-46B6-9051-1CF33B6F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Baptista</dc:creator>
  <dc:description/>
  <cp:lastModifiedBy>João Baptista</cp:lastModifiedBy>
  <cp:revision>3</cp:revision>
  <dcterms:created xsi:type="dcterms:W3CDTF">2020-02-04T13:44:00Z</dcterms:created>
  <dcterms:modified xsi:type="dcterms:W3CDTF">2020-02-07T14:41:00Z</dcterms:modified>
</cp:coreProperties>
</file>